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7C651D" w14:paraId="78590BBF" w14:textId="77777777">
        <w:tblPrEx>
          <w:tblCellMar>
            <w:top w:w="0" w:type="dxa"/>
            <w:bottom w:w="0" w:type="dxa"/>
          </w:tblCellMar>
        </w:tblPrEx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6A3A3B" w14:textId="77777777" w:rsidR="007C651D" w:rsidRDefault="00000000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rStyle w:val="Fuentedeprrafopredeter"/>
                <w:rFonts w:ascii="Calibri" w:eastAsia="Calibri" w:hAnsi="Calibri" w:cs="Times New Roman"/>
                <w:noProof/>
                <w:kern w:val="0"/>
                <w:sz w:val="12"/>
                <w:szCs w:val="12"/>
                <w:lang w:eastAsia="es-MX" w:bidi="ar-SA"/>
              </w:rPr>
              <w:drawing>
                <wp:anchor distT="0" distB="0" distL="114300" distR="114300" simplePos="0" relativeHeight="251657216" behindDoc="1" locked="0" layoutInCell="1" allowOverlap="1" wp14:anchorId="7CC5B6DE" wp14:editId="48055BCF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454291070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C48A227" w14:textId="77777777" w:rsidR="007C651D" w:rsidRDefault="007C651D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9819F44" w14:textId="77777777" w:rsidR="007C651D" w:rsidRDefault="007C651D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eastAsia="en-US" w:bidi="ar-SA"/>
              </w:rPr>
            </w:pPr>
          </w:p>
          <w:p w14:paraId="3CC7B92A" w14:textId="77777777" w:rsidR="007C651D" w:rsidRDefault="00000000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eastAsia="en-US" w:bidi="ar-SA"/>
              </w:rPr>
              <w:t>Carátula para entrega de prácticas</w:t>
            </w:r>
          </w:p>
          <w:p w14:paraId="55174258" w14:textId="77777777" w:rsidR="007C651D" w:rsidRDefault="007C651D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eastAsia="en-US" w:bidi="ar-SA"/>
              </w:rPr>
            </w:pPr>
          </w:p>
        </w:tc>
      </w:tr>
      <w:tr w:rsidR="007C651D" w14:paraId="24C207B5" w14:textId="77777777">
        <w:tblPrEx>
          <w:tblCellMar>
            <w:top w:w="0" w:type="dxa"/>
            <w:bottom w:w="0" w:type="dxa"/>
          </w:tblCellMar>
        </w:tblPrEx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24A02B" w14:textId="77777777" w:rsidR="007C651D" w:rsidRDefault="007C651D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eastAsia="en-US" w:bidi="ar-SA"/>
              </w:rPr>
            </w:pPr>
          </w:p>
          <w:p w14:paraId="172135D0" w14:textId="77777777" w:rsidR="007C651D" w:rsidRDefault="00000000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eastAsia="en-US" w:bidi="ar-SA"/>
              </w:rPr>
              <w:t>Facultad de Ingeniería</w:t>
            </w:r>
          </w:p>
          <w:p w14:paraId="701A3C22" w14:textId="77777777" w:rsidR="007C651D" w:rsidRDefault="007C651D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81E0CF" w14:textId="77777777" w:rsidR="007C651D" w:rsidRDefault="007C651D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eastAsia="en-US" w:bidi="ar-SA"/>
              </w:rPr>
            </w:pPr>
          </w:p>
          <w:p w14:paraId="469A33CD" w14:textId="77777777" w:rsidR="007C651D" w:rsidRDefault="00000000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eastAsia="en-US" w:bidi="ar-SA"/>
              </w:rPr>
              <w:t>Laboratorio de docencia</w:t>
            </w:r>
          </w:p>
        </w:tc>
      </w:tr>
    </w:tbl>
    <w:p w14:paraId="42AE6220" w14:textId="77777777" w:rsidR="007C651D" w:rsidRDefault="007C651D">
      <w:pPr>
        <w:pStyle w:val="Standard"/>
        <w:rPr>
          <w:lang w:val="es-MX"/>
        </w:rPr>
      </w:pPr>
    </w:p>
    <w:p w14:paraId="36F74862" w14:textId="77777777" w:rsidR="007C651D" w:rsidRDefault="007C651D">
      <w:pPr>
        <w:pStyle w:val="Standard"/>
        <w:rPr>
          <w:lang w:val="es-MX"/>
        </w:rPr>
      </w:pPr>
    </w:p>
    <w:p w14:paraId="47A09A83" w14:textId="77777777" w:rsidR="007C651D" w:rsidRDefault="00000000">
      <w:pPr>
        <w:pStyle w:val="Standard"/>
        <w:jc w:val="center"/>
      </w:pPr>
      <w:r>
        <w:rPr>
          <w:rStyle w:val="Fuentedeprrafopredeter"/>
          <w:sz w:val="72"/>
          <w:szCs w:val="72"/>
          <w:lang w:val="es-MX"/>
        </w:rPr>
        <w:t>Laboratorios de computación</w:t>
      </w:r>
    </w:p>
    <w:p w14:paraId="7754754B" w14:textId="77777777" w:rsidR="007C651D" w:rsidRDefault="00000000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14:paraId="7E24B90D" w14:textId="77777777" w:rsidR="007C651D" w:rsidRDefault="00000000">
      <w:pPr>
        <w:pStyle w:val="Standard"/>
        <w:jc w:val="center"/>
      </w:pPr>
      <w:r>
        <w:rPr>
          <w:rStyle w:val="Fuentedeprrafopredeter"/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09FE31A" wp14:editId="60D81A2F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1803432661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DA5DCE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7C651D" w14:paraId="492A371C" w14:textId="77777777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1DC1CD5" w14:textId="77777777" w:rsidR="007C651D" w:rsidRDefault="007C651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544B13FC" w14:textId="77777777" w:rsidR="007C651D" w:rsidRDefault="0000000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Profesor: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F4A8702" w14:textId="77777777" w:rsidR="007C651D" w:rsidRDefault="00000000">
            <w:pPr>
              <w:pStyle w:val="TableContents"/>
              <w:ind w:left="629"/>
            </w:pPr>
            <w:r>
              <w:rPr>
                <w:noProof/>
                <w:lang w:val="es-MX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5D7170B0" wp14:editId="63FCF431">
                      <wp:simplePos x="0" y="0"/>
                      <wp:positionH relativeFrom="column">
                        <wp:posOffset>-31117</wp:posOffset>
                      </wp:positionH>
                      <wp:positionV relativeFrom="paragraph">
                        <wp:posOffset>192408</wp:posOffset>
                      </wp:positionV>
                      <wp:extent cx="2360925" cy="1404618"/>
                      <wp:effectExtent l="0" t="0" r="0" b="5082"/>
                      <wp:wrapSquare wrapText="bothSides"/>
                      <wp:docPr id="484984032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60925" cy="140461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  <a:prstDash/>
                              </a:ln>
                            </wps:spPr>
                            <wps:txbx>
                              <w:txbxContent>
                                <w:p w14:paraId="604F17BE" w14:textId="77777777" w:rsidR="007C651D" w:rsidRDefault="00000000">
                                  <w:pPr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Karina García Morales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0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5D7170B0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-2.45pt;margin-top:15.15pt;width:185.9pt;height:110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" filled="f" stroked="f">
                      <v:textbox style="mso-fit-shape-to-text:t">
                        <w:txbxContent>
                          <w:p w14:paraId="604F17BE" w14:textId="77777777" w:rsidR="007C651D" w:rsidRDefault="00000000">
                            <w:pPr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Karina García Morales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7C651D" w14:paraId="52D93E41" w14:textId="77777777">
        <w:tblPrEx>
          <w:tblCellMar>
            <w:top w:w="0" w:type="dxa"/>
            <w:bottom w:w="0" w:type="dxa"/>
          </w:tblCellMar>
        </w:tblPrEx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3910FC6" w14:textId="77777777" w:rsidR="007C651D" w:rsidRDefault="007C651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1F1720A2" w14:textId="77777777" w:rsidR="007C651D" w:rsidRDefault="0000000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Asignatura: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54BAA83" w14:textId="77777777" w:rsidR="007C651D" w:rsidRDefault="00000000">
            <w:pPr>
              <w:pStyle w:val="TableContents"/>
              <w:ind w:left="629"/>
            </w:pPr>
            <w:r>
              <w:rPr>
                <w:noProof/>
                <w:lang w:val="es-MX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7A30D6FC" wp14:editId="3EB483EC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226698</wp:posOffset>
                      </wp:positionV>
                      <wp:extent cx="2360925" cy="1404618"/>
                      <wp:effectExtent l="0" t="0" r="0" b="5082"/>
                      <wp:wrapSquare wrapText="bothSides"/>
                      <wp:docPr id="1551445617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60925" cy="140461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  <a:prstDash/>
                              </a:ln>
                            </wps:spPr>
                            <wps:txbx>
                              <w:txbxContent>
                                <w:p w14:paraId="47E0B867" w14:textId="77777777" w:rsidR="007C651D" w:rsidRDefault="00000000">
                                  <w:pPr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Fundamentos de Programación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0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A30D6FC" id="_x0000_s1027" type="#_x0000_t202" style="position:absolute;left:0;text-align:left;margin-left:0;margin-top:17.85pt;width:185.9pt;height:110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" filled="f" stroked="f">
                      <v:textbox style="mso-fit-shape-to-text:t">
                        <w:txbxContent>
                          <w:p w14:paraId="47E0B867" w14:textId="77777777" w:rsidR="007C651D" w:rsidRDefault="00000000">
                            <w:pPr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Fundamentos de Programación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7C651D" w14:paraId="290FF8A3" w14:textId="77777777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3361535" w14:textId="77777777" w:rsidR="007C651D" w:rsidRDefault="007C651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7CD88B09" w14:textId="77777777" w:rsidR="007C651D" w:rsidRDefault="0000000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A5AD0FB" w14:textId="77777777" w:rsidR="007C651D" w:rsidRDefault="00000000">
            <w:pPr>
              <w:pStyle w:val="TableContents"/>
              <w:ind w:left="629"/>
            </w:pPr>
            <w:r>
              <w:rPr>
                <w:noProof/>
                <w:lang w:val="es-MX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2E35D0AC" wp14:editId="61932B74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225427</wp:posOffset>
                      </wp:positionV>
                      <wp:extent cx="2360925" cy="1404618"/>
                      <wp:effectExtent l="0" t="0" r="0" b="5082"/>
                      <wp:wrapSquare wrapText="bothSides"/>
                      <wp:docPr id="2060496472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60925" cy="140461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  <a:prstDash/>
                              </a:ln>
                            </wps:spPr>
                            <wps:txbx>
                              <w:txbxContent>
                                <w:p w14:paraId="47DA62DF" w14:textId="77777777" w:rsidR="007C651D" w:rsidRDefault="00000000">
                                  <w:pPr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132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0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E35D0AC" id="_x0000_s1028" type="#_x0000_t202" style="position:absolute;left:0;text-align:left;margin-left:0;margin-top:17.75pt;width:185.9pt;height:110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" filled="f" stroked="f">
                      <v:textbox style="mso-fit-shape-to-text:t">
                        <w:txbxContent>
                          <w:p w14:paraId="47DA62DF" w14:textId="77777777" w:rsidR="007C651D" w:rsidRDefault="00000000">
                            <w:pPr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132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7C651D" w14:paraId="145BEDC1" w14:textId="77777777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4C25BAE" w14:textId="77777777" w:rsidR="007C651D" w:rsidRDefault="007C651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0F441395" w14:textId="77777777" w:rsidR="007C651D" w:rsidRDefault="0000000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No. de práctica(s):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1AFE7C9" w14:textId="77777777" w:rsidR="007C651D" w:rsidRDefault="00000000">
            <w:pPr>
              <w:pStyle w:val="TableContents"/>
              <w:ind w:left="629"/>
            </w:pPr>
            <w:r>
              <w:rPr>
                <w:noProof/>
                <w:lang w:val="es-MX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65F6DA3A" wp14:editId="4A1EE226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220983</wp:posOffset>
                      </wp:positionV>
                      <wp:extent cx="2360925" cy="1404618"/>
                      <wp:effectExtent l="0" t="0" r="0" b="5082"/>
                      <wp:wrapSquare wrapText="bothSides"/>
                      <wp:docPr id="911134037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60925" cy="140461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  <a:prstDash/>
                              </a:ln>
                            </wps:spPr>
                            <wps:txbx>
                              <w:txbxContent>
                                <w:p w14:paraId="1B38AAA1" w14:textId="77777777" w:rsidR="007C651D" w:rsidRDefault="00000000">
                                  <w:pPr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0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5F6DA3A" id="_x0000_s1029" type="#_x0000_t202" style="position:absolute;left:0;text-align:left;margin-left:0;margin-top:17.4pt;width:185.9pt;height:110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" filled="f" stroked="f">
                      <v:textbox style="mso-fit-shape-to-text:t">
                        <w:txbxContent>
                          <w:p w14:paraId="1B38AAA1" w14:textId="77777777" w:rsidR="007C651D" w:rsidRDefault="00000000">
                            <w:pPr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1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7C651D" w14:paraId="2C75E604" w14:textId="77777777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5BCAF86" w14:textId="77777777" w:rsidR="007C651D" w:rsidRDefault="007C651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52A67A2D" w14:textId="77777777" w:rsidR="007C651D" w:rsidRDefault="0000000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Integrante(s):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7A9E9A9" w14:textId="77777777" w:rsidR="007C651D" w:rsidRDefault="00000000">
            <w:pPr>
              <w:pStyle w:val="TableContents"/>
              <w:ind w:left="629"/>
            </w:pPr>
            <w:r>
              <w:rPr>
                <w:noProof/>
                <w:lang w:val="es-MX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1DD6A80B" wp14:editId="4EF97879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222885</wp:posOffset>
                      </wp:positionV>
                      <wp:extent cx="2360925" cy="1404618"/>
                      <wp:effectExtent l="0" t="0" r="0" b="5082"/>
                      <wp:wrapSquare wrapText="bothSides"/>
                      <wp:docPr id="862259834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60925" cy="140461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  <a:prstDash/>
                              </a:ln>
                            </wps:spPr>
                            <wps:txbx>
                              <w:txbxContent>
                                <w:p w14:paraId="7C6219B0" w14:textId="77777777" w:rsidR="007C651D" w:rsidRDefault="00000000">
                                  <w:pPr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Hugo Bernal Toriello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0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DD6A80B" id="_x0000_s1030" type="#_x0000_t202" style="position:absolute;left:0;text-align:left;margin-left:0;margin-top:17.55pt;width:185.9pt;height:110.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" filled="f" stroked="f">
                      <v:textbox style="mso-fit-shape-to-text:t">
                        <w:txbxContent>
                          <w:p w14:paraId="7C6219B0" w14:textId="77777777" w:rsidR="007C651D" w:rsidRDefault="00000000">
                            <w:pPr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Hugo Bernal Toriello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7C651D" w14:paraId="2F792F19" w14:textId="77777777">
        <w:tblPrEx>
          <w:tblCellMar>
            <w:top w:w="0" w:type="dxa"/>
            <w:bottom w:w="0" w:type="dxa"/>
          </w:tblCellMar>
        </w:tblPrEx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205F754" w14:textId="77777777" w:rsidR="007C651D" w:rsidRDefault="007C651D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79EE1D1D" w14:textId="77777777" w:rsidR="007C651D" w:rsidRDefault="00000000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No. de lista o brigada: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EDFEC4E" w14:textId="77777777" w:rsidR="007C651D" w:rsidRPr="008758C0" w:rsidRDefault="00000000">
            <w:pPr>
              <w:pStyle w:val="TableContents"/>
              <w:ind w:left="629"/>
              <w:rPr>
                <w:lang w:val="es-MX"/>
              </w:rPr>
            </w:pPr>
            <w:r>
              <w:rPr>
                <w:noProof/>
                <w:lang w:val="es-MX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538FA8ED" wp14:editId="49506650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227969</wp:posOffset>
                      </wp:positionV>
                      <wp:extent cx="2360925" cy="1404618"/>
                      <wp:effectExtent l="0" t="0" r="0" b="5082"/>
                      <wp:wrapSquare wrapText="bothSides"/>
                      <wp:docPr id="1025573384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60925" cy="140461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  <a:prstDash/>
                              </a:ln>
                            </wps:spPr>
                            <wps:txbx>
                              <w:txbxContent>
                                <w:p w14:paraId="0DE9AE84" w14:textId="77777777" w:rsidR="007C651D" w:rsidRDefault="00000000">
                                  <w:pPr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08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0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38FA8ED" id="_x0000_s1031" type="#_x0000_t202" style="position:absolute;left:0;text-align:left;margin-left:0;margin-top:17.95pt;width:185.9pt;height:110.6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" filled="f" stroked="f">
                      <v:textbox style="mso-fit-shape-to-text:t">
                        <w:txbxContent>
                          <w:p w14:paraId="0DE9AE84" w14:textId="77777777" w:rsidR="007C651D" w:rsidRDefault="00000000">
                            <w:pPr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08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7C651D" w14:paraId="482F96C9" w14:textId="77777777">
        <w:tblPrEx>
          <w:tblCellMar>
            <w:top w:w="0" w:type="dxa"/>
            <w:bottom w:w="0" w:type="dxa"/>
          </w:tblCellMar>
        </w:tblPrEx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710A5DA" w14:textId="77777777" w:rsidR="007C651D" w:rsidRDefault="007C651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34B778E2" w14:textId="77777777" w:rsidR="007C651D" w:rsidRDefault="0000000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Semestre: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DA54406" w14:textId="77777777" w:rsidR="007C651D" w:rsidRDefault="00000000">
            <w:pPr>
              <w:pStyle w:val="TableContents"/>
              <w:ind w:left="629"/>
            </w:pPr>
            <w:r>
              <w:rPr>
                <w:noProof/>
                <w:lang w:val="es-MX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2C71D937" wp14:editId="26A6D7C4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220983</wp:posOffset>
                      </wp:positionV>
                      <wp:extent cx="2360925" cy="1404618"/>
                      <wp:effectExtent l="0" t="0" r="0" b="5082"/>
                      <wp:wrapSquare wrapText="bothSides"/>
                      <wp:docPr id="375137080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60925" cy="140461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  <a:prstDash/>
                              </a:ln>
                            </wps:spPr>
                            <wps:txbx>
                              <w:txbxContent>
                                <w:p w14:paraId="0E9C9DCC" w14:textId="77777777" w:rsidR="007C651D" w:rsidRDefault="00000000">
                                  <w:pPr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1ro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0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C71D937" id="_x0000_s1032" type="#_x0000_t202" style="position:absolute;left:0;text-align:left;margin-left:0;margin-top:17.4pt;width:185.9pt;height:110.6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" filled="f" stroked="f">
                      <v:textbox style="mso-fit-shape-to-text:t">
                        <w:txbxContent>
                          <w:p w14:paraId="0E9C9DCC" w14:textId="77777777" w:rsidR="007C651D" w:rsidRDefault="00000000">
                            <w:pPr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1ro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7C651D" w14:paraId="28B2B533" w14:textId="77777777">
        <w:tblPrEx>
          <w:tblCellMar>
            <w:top w:w="0" w:type="dxa"/>
            <w:bottom w:w="0" w:type="dxa"/>
          </w:tblCellMar>
        </w:tblPrEx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4B8798E" w14:textId="77777777" w:rsidR="007C651D" w:rsidRDefault="007C651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141C22F1" w14:textId="77777777" w:rsidR="007C651D" w:rsidRDefault="00000000">
            <w:pPr>
              <w:pStyle w:val="Standard"/>
              <w:ind w:left="629"/>
              <w:jc w:val="right"/>
            </w:pPr>
            <w:r>
              <w:rPr>
                <w:rStyle w:val="Fuentedeprrafopredeter"/>
                <w:rFonts w:ascii="Cambria" w:hAnsi="Cambria"/>
                <w:i/>
                <w:color w:val="000000"/>
                <w:sz w:val="30"/>
                <w:lang w:val="es-MX"/>
              </w:rPr>
              <w:t>Fecha de entrega: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6752FAD" w14:textId="77777777" w:rsidR="007C651D" w:rsidRDefault="00000000">
            <w:pPr>
              <w:pStyle w:val="TableContents"/>
              <w:ind w:left="629"/>
            </w:pPr>
            <w:r>
              <w:rPr>
                <w:noProof/>
                <w:lang w:val="es-MX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69B04A4D" wp14:editId="2B1F4C7B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222254</wp:posOffset>
                      </wp:positionV>
                      <wp:extent cx="2360925" cy="1404618"/>
                      <wp:effectExtent l="0" t="0" r="0" b="5082"/>
                      <wp:wrapSquare wrapText="bothSides"/>
                      <wp:docPr id="249768710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60925" cy="140461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  <a:prstDash/>
                              </a:ln>
                            </wps:spPr>
                            <wps:txbx>
                              <w:txbxContent>
                                <w:p w14:paraId="222A7FF8" w14:textId="77777777" w:rsidR="007C651D" w:rsidRDefault="00000000">
                                  <w:pPr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Martes 20 de agosto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0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9B04A4D" id="_x0000_s1033" type="#_x0000_t202" style="position:absolute;left:0;text-align:left;margin-left:0;margin-top:17.5pt;width:185.9pt;height:110.6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" filled="f" stroked="f">
                      <v:textbox style="mso-fit-shape-to-text:t">
                        <w:txbxContent>
                          <w:p w14:paraId="222A7FF8" w14:textId="77777777" w:rsidR="007C651D" w:rsidRDefault="00000000">
                            <w:pPr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Martes 20 de agosto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7C651D" w14:paraId="41F9E26D" w14:textId="77777777">
        <w:tblPrEx>
          <w:tblCellMar>
            <w:top w:w="0" w:type="dxa"/>
            <w:bottom w:w="0" w:type="dxa"/>
          </w:tblCellMar>
        </w:tblPrEx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ADE2597" w14:textId="77777777" w:rsidR="007C651D" w:rsidRDefault="007C651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6754F74E" w14:textId="77777777" w:rsidR="007C651D" w:rsidRDefault="00000000">
            <w:pPr>
              <w:pStyle w:val="Standard"/>
              <w:ind w:left="629"/>
              <w:jc w:val="right"/>
            </w:pPr>
            <w:r>
              <w:rPr>
                <w:rStyle w:val="Fuentedeprrafopredeter"/>
                <w:rFonts w:ascii="Cambria" w:hAnsi="Cambria"/>
                <w:i/>
                <w:color w:val="000000"/>
                <w:sz w:val="30"/>
                <w:lang w:val="es-MX"/>
              </w:rPr>
              <w:t>Observaciones: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1A06971" w14:textId="77777777" w:rsidR="007C651D" w:rsidRDefault="007C651D">
            <w:pPr>
              <w:pStyle w:val="TableContents"/>
              <w:ind w:left="629"/>
              <w:rPr>
                <w:lang w:val="es-MX"/>
              </w:rPr>
            </w:pPr>
          </w:p>
        </w:tc>
      </w:tr>
      <w:tr w:rsidR="007C651D" w14:paraId="2C391208" w14:textId="77777777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A70494A" w14:textId="77777777" w:rsidR="007C651D" w:rsidRDefault="007C651D">
            <w:pPr>
              <w:pStyle w:val="Standard"/>
              <w:ind w:left="629"/>
              <w:jc w:val="right"/>
              <w:rPr>
                <w:lang w:val="es-MX"/>
              </w:rPr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0B85F9F" w14:textId="77777777" w:rsidR="007C651D" w:rsidRDefault="007C651D">
            <w:pPr>
              <w:pStyle w:val="TableContents"/>
              <w:ind w:left="629"/>
              <w:rPr>
                <w:lang w:val="es-MX"/>
              </w:rPr>
            </w:pPr>
          </w:p>
        </w:tc>
      </w:tr>
    </w:tbl>
    <w:p w14:paraId="24758A62" w14:textId="77777777" w:rsidR="007C651D" w:rsidRDefault="007C651D">
      <w:pPr>
        <w:pStyle w:val="Standard"/>
        <w:rPr>
          <w:lang w:val="es-MX"/>
        </w:rPr>
      </w:pPr>
    </w:p>
    <w:p w14:paraId="4C4AA466" w14:textId="77777777" w:rsidR="007C651D" w:rsidRDefault="007C651D">
      <w:pPr>
        <w:pStyle w:val="Standard"/>
        <w:rPr>
          <w:lang w:val="es-MX"/>
        </w:rPr>
      </w:pPr>
    </w:p>
    <w:p w14:paraId="6691ABE1" w14:textId="77777777" w:rsidR="007C651D" w:rsidRDefault="00000000">
      <w:pPr>
        <w:pStyle w:val="Standard"/>
      </w:pPr>
      <w:r>
        <w:rPr>
          <w:rStyle w:val="Fuentedeprrafopredeter"/>
          <w:rFonts w:ascii="Calibri" w:hAnsi="Calibri"/>
          <w:color w:val="000000"/>
          <w:sz w:val="52"/>
          <w:lang w:val="es-MX"/>
        </w:rPr>
        <w:tab/>
      </w:r>
      <w:r>
        <w:rPr>
          <w:rStyle w:val="Fuentedeprrafopredeter"/>
          <w:rFonts w:ascii="Calibri" w:hAnsi="Calibri"/>
          <w:color w:val="000000"/>
          <w:sz w:val="52"/>
          <w:lang w:val="es-MX"/>
        </w:rPr>
        <w:tab/>
      </w:r>
      <w:r>
        <w:rPr>
          <w:rStyle w:val="Fuentedeprrafopredeter"/>
          <w:rFonts w:ascii="Calibri" w:hAnsi="Calibri"/>
          <w:color w:val="000000"/>
          <w:sz w:val="52"/>
          <w:lang w:val="es-MX"/>
        </w:rPr>
        <w:tab/>
      </w:r>
      <w:r>
        <w:rPr>
          <w:rStyle w:val="Fuentedeprrafopredeter"/>
          <w:rFonts w:ascii="Calibri" w:hAnsi="Calibri"/>
          <w:color w:val="000000"/>
          <w:sz w:val="52"/>
          <w:lang w:val="es-MX"/>
        </w:rPr>
        <w:tab/>
      </w:r>
      <w:r>
        <w:rPr>
          <w:rStyle w:val="Fuentedeprrafopredeter"/>
          <w:rFonts w:ascii="Calibri" w:hAnsi="Calibri"/>
          <w:color w:val="000000"/>
          <w:sz w:val="52"/>
          <w:lang w:val="es-MX"/>
        </w:rPr>
        <w:tab/>
        <w:t>CALIFICACIÓN: __________</w:t>
      </w:r>
    </w:p>
    <w:p w14:paraId="7D7BB3DF" w14:textId="77777777" w:rsidR="007C651D" w:rsidRDefault="007C651D">
      <w:pPr>
        <w:pStyle w:val="Standard"/>
      </w:pPr>
    </w:p>
    <w:p w14:paraId="0DB069C0" w14:textId="77777777" w:rsidR="007C651D" w:rsidRDefault="00000000">
      <w:pPr>
        <w:pStyle w:val="Standard"/>
      </w:pPr>
      <w:r>
        <w:rPr>
          <w:noProof/>
          <w:lang w:val="es-MX"/>
        </w:rPr>
        <w:lastRenderedPageBreak/>
        <w:drawing>
          <wp:inline distT="0" distB="0" distL="0" distR="0" wp14:anchorId="6AC5E2B9" wp14:editId="4497BD75">
            <wp:extent cx="6623685" cy="3724278"/>
            <wp:effectExtent l="0" t="0" r="5715" b="9522"/>
            <wp:docPr id="67652480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3D5A86B" w14:textId="77777777" w:rsidR="007C651D" w:rsidRDefault="007C651D"/>
    <w:p w14:paraId="76AAD727" w14:textId="77777777" w:rsidR="007C651D" w:rsidRDefault="00000000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Me aparecieron estas imágenes porque en la búsqueda puse que solo me aparezcan imágenes de natación o de fútbol, pero también especifiqué que no me aparezcan imágenes de tenis.</w:t>
      </w:r>
    </w:p>
    <w:p w14:paraId="130CDB8C" w14:textId="77777777" w:rsidR="007C651D" w:rsidRDefault="007C651D"/>
    <w:p w14:paraId="6F4F3E62" w14:textId="77777777" w:rsidR="007C651D" w:rsidRDefault="007C651D"/>
    <w:p w14:paraId="4E191C1A" w14:textId="77777777" w:rsidR="007C651D" w:rsidRDefault="00000000">
      <w:r>
        <w:rPr>
          <w:noProof/>
        </w:rPr>
        <w:drawing>
          <wp:inline distT="0" distB="0" distL="0" distR="0" wp14:anchorId="0C4BFADD" wp14:editId="59E39D17">
            <wp:extent cx="6623685" cy="3724278"/>
            <wp:effectExtent l="0" t="0" r="5715" b="9522"/>
            <wp:docPr id="497515687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457FDDE" w14:textId="77777777" w:rsidR="007C651D" w:rsidRDefault="007C651D"/>
    <w:p w14:paraId="2EB3011F" w14:textId="77777777" w:rsidR="007C651D" w:rsidRDefault="00000000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Me aparecieron estas imágenes porque especifique que únicamente me aparezcan imágenes de las fechas relacionadas a los partidos de la Liga MX.</w:t>
      </w:r>
    </w:p>
    <w:p w14:paraId="243EC314" w14:textId="77777777" w:rsidR="007C651D" w:rsidRDefault="007C651D"/>
    <w:p w14:paraId="16CE8E51" w14:textId="77777777" w:rsidR="007C651D" w:rsidRDefault="007C651D"/>
    <w:p w14:paraId="0D3667CF" w14:textId="77777777" w:rsidR="007C651D" w:rsidRDefault="007C651D"/>
    <w:p w14:paraId="7B393461" w14:textId="77777777" w:rsidR="007C651D" w:rsidRDefault="00000000">
      <w:r>
        <w:rPr>
          <w:noProof/>
        </w:rPr>
        <w:lastRenderedPageBreak/>
        <w:drawing>
          <wp:inline distT="0" distB="0" distL="0" distR="0" wp14:anchorId="0C0E6D06" wp14:editId="207947B6">
            <wp:extent cx="6623685" cy="3724278"/>
            <wp:effectExtent l="0" t="0" r="5715" b="9522"/>
            <wp:docPr id="836634209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C9B78AE" w14:textId="77777777" w:rsidR="007C651D" w:rsidRDefault="007C651D"/>
    <w:p w14:paraId="53718666" w14:textId="77777777" w:rsidR="007C651D" w:rsidRDefault="00000000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Me aparecen estas imágenes porque di la instrucción de que me aparezcan preponderantemente imágenes que en su descripción aparezca “La Jornada”.</w:t>
      </w:r>
    </w:p>
    <w:p w14:paraId="453DD311" w14:textId="77777777" w:rsidR="007C651D" w:rsidRDefault="007C651D">
      <w:pPr>
        <w:rPr>
          <w:rFonts w:ascii="Arial" w:hAnsi="Arial" w:cs="Arial"/>
        </w:rPr>
      </w:pPr>
    </w:p>
    <w:p w14:paraId="6FD70F1C" w14:textId="77777777" w:rsidR="007C651D" w:rsidRDefault="007C651D">
      <w:pPr>
        <w:rPr>
          <w:rFonts w:ascii="Arial" w:hAnsi="Arial" w:cs="Arial"/>
        </w:rPr>
      </w:pPr>
    </w:p>
    <w:p w14:paraId="286BA081" w14:textId="77777777" w:rsidR="007C651D" w:rsidRDefault="00000000">
      <w:r>
        <w:rPr>
          <w:noProof/>
        </w:rPr>
        <w:drawing>
          <wp:inline distT="0" distB="0" distL="0" distR="0" wp14:anchorId="67C0E45C" wp14:editId="6E05960E">
            <wp:extent cx="6623685" cy="3724278"/>
            <wp:effectExtent l="0" t="0" r="5715" b="9522"/>
            <wp:docPr id="1286853999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3F94E1A" w14:textId="77777777" w:rsidR="007C651D" w:rsidRDefault="007C651D">
      <w:pPr>
        <w:rPr>
          <w:rFonts w:ascii="Arial" w:hAnsi="Arial" w:cs="Arial"/>
        </w:rPr>
      </w:pPr>
    </w:p>
    <w:p w14:paraId="4E362219" w14:textId="77777777" w:rsidR="007C651D" w:rsidRDefault="00000000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Me aparecen estas imágenes porque especifiqué que las imágenes que aparezcan contengan la definición de la palabra “computación”.</w:t>
      </w:r>
    </w:p>
    <w:p w14:paraId="0DC6ED14" w14:textId="77777777" w:rsidR="007C651D" w:rsidRDefault="007C651D">
      <w:pPr>
        <w:rPr>
          <w:rFonts w:ascii="Arial" w:hAnsi="Arial" w:cs="Arial"/>
        </w:rPr>
      </w:pPr>
    </w:p>
    <w:p w14:paraId="2381E37F" w14:textId="77777777" w:rsidR="007C651D" w:rsidRDefault="007C651D">
      <w:pPr>
        <w:rPr>
          <w:rFonts w:ascii="Arial" w:hAnsi="Arial" w:cs="Arial"/>
        </w:rPr>
      </w:pPr>
    </w:p>
    <w:p w14:paraId="490140B3" w14:textId="77777777" w:rsidR="007C651D" w:rsidRDefault="007C651D">
      <w:pPr>
        <w:rPr>
          <w:rFonts w:ascii="Arial" w:hAnsi="Arial" w:cs="Arial"/>
        </w:rPr>
      </w:pPr>
    </w:p>
    <w:p w14:paraId="501BEA65" w14:textId="77777777" w:rsidR="007C651D" w:rsidRDefault="00000000">
      <w:r>
        <w:rPr>
          <w:noProof/>
        </w:rPr>
        <w:lastRenderedPageBreak/>
        <w:drawing>
          <wp:inline distT="0" distB="0" distL="0" distR="0" wp14:anchorId="675A81DB" wp14:editId="1634A89F">
            <wp:extent cx="6623685" cy="3724278"/>
            <wp:effectExtent l="0" t="0" r="5715" b="9522"/>
            <wp:docPr id="2089751418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9FBF696" w14:textId="77777777" w:rsidR="007C651D" w:rsidRDefault="007C651D"/>
    <w:p w14:paraId="322FC6CA" w14:textId="77777777" w:rsidR="007C651D" w:rsidRDefault="00000000">
      <w:pPr>
        <w:tabs>
          <w:tab w:val="left" w:pos="3420"/>
        </w:tabs>
        <w:jc w:val="both"/>
        <w:rPr>
          <w:rFonts w:ascii="Arial" w:hAnsi="Arial" w:cs="Arial"/>
        </w:rPr>
      </w:pPr>
      <w:r>
        <w:rPr>
          <w:rFonts w:ascii="Arial" w:hAnsi="Arial" w:cs="Arial"/>
        </w:rPr>
        <w:t>Me aparecieron estas imágenes porque di la indicación de que aparecieran imágenes de un tema en específico, que ente caso fueran los Juegos Olímpicos, y porque también especifiqué que solo aparecieran imágenes pertenecientes al periodo 2012-2013.</w:t>
      </w:r>
    </w:p>
    <w:p w14:paraId="6DE9F53E" w14:textId="77777777" w:rsidR="007C651D" w:rsidRDefault="007C651D">
      <w:pPr>
        <w:tabs>
          <w:tab w:val="left" w:pos="3420"/>
        </w:tabs>
        <w:rPr>
          <w:rFonts w:ascii="Arial" w:hAnsi="Arial" w:cs="Arial"/>
        </w:rPr>
      </w:pPr>
    </w:p>
    <w:p w14:paraId="43723EC3" w14:textId="77777777" w:rsidR="007C651D" w:rsidRDefault="007C651D">
      <w:pPr>
        <w:tabs>
          <w:tab w:val="left" w:pos="3420"/>
        </w:tabs>
        <w:rPr>
          <w:rFonts w:ascii="Arial" w:hAnsi="Arial" w:cs="Arial"/>
        </w:rPr>
      </w:pPr>
    </w:p>
    <w:p w14:paraId="10DEA6C5" w14:textId="77777777" w:rsidR="007C651D" w:rsidRDefault="00000000">
      <w:pPr>
        <w:tabs>
          <w:tab w:val="left" w:pos="3420"/>
        </w:tabs>
      </w:pPr>
      <w:r>
        <w:rPr>
          <w:noProof/>
        </w:rPr>
        <w:drawing>
          <wp:inline distT="0" distB="0" distL="0" distR="0" wp14:anchorId="7D358B1D" wp14:editId="0A26CFF3">
            <wp:extent cx="6623685" cy="3724278"/>
            <wp:effectExtent l="0" t="0" r="5715" b="9522"/>
            <wp:docPr id="1720779583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8B08492" w14:textId="77777777" w:rsidR="007C651D" w:rsidRDefault="007C651D">
      <w:pPr>
        <w:tabs>
          <w:tab w:val="left" w:pos="3420"/>
        </w:tabs>
        <w:rPr>
          <w:rFonts w:ascii="Arial" w:hAnsi="Arial" w:cs="Arial"/>
        </w:rPr>
      </w:pPr>
    </w:p>
    <w:p w14:paraId="36DAA6F0" w14:textId="77777777" w:rsidR="007C651D" w:rsidRDefault="00000000">
      <w:pPr>
        <w:tabs>
          <w:tab w:val="left" w:pos="3420"/>
        </w:tabs>
        <w:jc w:val="both"/>
        <w:rPr>
          <w:rFonts w:ascii="Arial" w:hAnsi="Arial" w:cs="Arial"/>
        </w:rPr>
      </w:pPr>
      <w:r>
        <w:rPr>
          <w:rFonts w:ascii="Arial" w:hAnsi="Arial" w:cs="Arial"/>
        </w:rPr>
        <w:t>Me apareció este resultado en la búsqueda porque especifiqué que aparezcan páginas con ese título.</w:t>
      </w:r>
    </w:p>
    <w:p w14:paraId="7D430D1E" w14:textId="77777777" w:rsidR="007C651D" w:rsidRDefault="007C651D">
      <w:pPr>
        <w:tabs>
          <w:tab w:val="left" w:pos="3420"/>
        </w:tabs>
        <w:jc w:val="both"/>
        <w:rPr>
          <w:rFonts w:ascii="Arial" w:hAnsi="Arial" w:cs="Arial"/>
        </w:rPr>
      </w:pPr>
    </w:p>
    <w:p w14:paraId="105B2020" w14:textId="77777777" w:rsidR="007C651D" w:rsidRDefault="007C651D">
      <w:pPr>
        <w:tabs>
          <w:tab w:val="left" w:pos="3420"/>
        </w:tabs>
        <w:rPr>
          <w:rFonts w:ascii="Arial" w:hAnsi="Arial" w:cs="Arial"/>
        </w:rPr>
      </w:pPr>
    </w:p>
    <w:p w14:paraId="12EC3894" w14:textId="77777777" w:rsidR="007C651D" w:rsidRDefault="00000000">
      <w:pPr>
        <w:tabs>
          <w:tab w:val="left" w:pos="3420"/>
        </w:tabs>
      </w:pPr>
      <w:r>
        <w:rPr>
          <w:noProof/>
        </w:rPr>
        <w:lastRenderedPageBreak/>
        <w:drawing>
          <wp:inline distT="0" distB="0" distL="0" distR="0" wp14:anchorId="0E044CDC" wp14:editId="56055482">
            <wp:extent cx="6623685" cy="3724278"/>
            <wp:effectExtent l="0" t="0" r="5715" b="9522"/>
            <wp:docPr id="1634188987" name="Picture 1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B434E26" w14:textId="77777777" w:rsidR="007C651D" w:rsidRDefault="007C651D">
      <w:pPr>
        <w:tabs>
          <w:tab w:val="left" w:pos="3420"/>
        </w:tabs>
        <w:rPr>
          <w:rFonts w:ascii="Arial" w:hAnsi="Arial" w:cs="Arial"/>
        </w:rPr>
      </w:pPr>
    </w:p>
    <w:p w14:paraId="3019CD1D" w14:textId="77777777" w:rsidR="007C651D" w:rsidRDefault="00000000">
      <w:pPr>
        <w:tabs>
          <w:tab w:val="left" w:pos="3420"/>
        </w:tabs>
        <w:jc w:val="both"/>
        <w:rPr>
          <w:rFonts w:ascii="Arial" w:hAnsi="Arial" w:cs="Arial"/>
        </w:rPr>
      </w:pPr>
      <w:r>
        <w:rPr>
          <w:rFonts w:ascii="Arial" w:hAnsi="Arial" w:cs="Arial"/>
        </w:rPr>
        <w:t>Me apareció este resultado porque al poner una operación matemática, da el resultado con la calculadora de Google.</w:t>
      </w:r>
    </w:p>
    <w:p w14:paraId="68DEAC0C" w14:textId="77777777" w:rsidR="007C651D" w:rsidRDefault="007C651D">
      <w:pPr>
        <w:tabs>
          <w:tab w:val="left" w:pos="3420"/>
        </w:tabs>
        <w:rPr>
          <w:rFonts w:ascii="Arial" w:hAnsi="Arial" w:cs="Arial"/>
        </w:rPr>
      </w:pPr>
    </w:p>
    <w:p w14:paraId="417B3262" w14:textId="77777777" w:rsidR="007C651D" w:rsidRDefault="007C651D">
      <w:pPr>
        <w:tabs>
          <w:tab w:val="left" w:pos="3420"/>
        </w:tabs>
        <w:rPr>
          <w:rFonts w:ascii="Arial" w:hAnsi="Arial" w:cs="Arial"/>
        </w:rPr>
      </w:pPr>
    </w:p>
    <w:p w14:paraId="2E48B444" w14:textId="77777777" w:rsidR="007C651D" w:rsidRDefault="00000000">
      <w:pPr>
        <w:tabs>
          <w:tab w:val="left" w:pos="3420"/>
        </w:tabs>
      </w:pPr>
      <w:r>
        <w:rPr>
          <w:noProof/>
        </w:rPr>
        <w:drawing>
          <wp:inline distT="0" distB="0" distL="0" distR="0" wp14:anchorId="2587EF19" wp14:editId="6AEC4CD3">
            <wp:extent cx="6623685" cy="3724278"/>
            <wp:effectExtent l="0" t="0" r="5715" b="9522"/>
            <wp:docPr id="1696041216" name="Picture 1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638664D" w14:textId="77777777" w:rsidR="007C651D" w:rsidRDefault="007C651D">
      <w:pPr>
        <w:tabs>
          <w:tab w:val="left" w:pos="3420"/>
        </w:tabs>
        <w:rPr>
          <w:rFonts w:ascii="Arial" w:hAnsi="Arial" w:cs="Arial"/>
        </w:rPr>
      </w:pPr>
    </w:p>
    <w:p w14:paraId="2CB96A65" w14:textId="77777777" w:rsidR="007C651D" w:rsidRDefault="00000000">
      <w:pPr>
        <w:tabs>
          <w:tab w:val="left" w:pos="3420"/>
        </w:tabs>
        <w:jc w:val="both"/>
        <w:rPr>
          <w:rFonts w:ascii="Arial" w:hAnsi="Arial" w:cs="Arial"/>
        </w:rPr>
      </w:pPr>
      <w:r>
        <w:rPr>
          <w:rFonts w:ascii="Arial" w:hAnsi="Arial" w:cs="Arial"/>
        </w:rPr>
        <w:t>Me aparece este resultado en la búsqueda porque al poner una conversión de unidades de peso, da el resultado con el conversor predeterminado de Google.</w:t>
      </w:r>
    </w:p>
    <w:p w14:paraId="60337709" w14:textId="77777777" w:rsidR="007C651D" w:rsidRDefault="007C651D">
      <w:pPr>
        <w:tabs>
          <w:tab w:val="left" w:pos="3420"/>
        </w:tabs>
        <w:rPr>
          <w:rFonts w:ascii="Arial" w:hAnsi="Arial" w:cs="Arial"/>
        </w:rPr>
      </w:pPr>
    </w:p>
    <w:p w14:paraId="316A8603" w14:textId="77777777" w:rsidR="007C651D" w:rsidRDefault="007C651D">
      <w:pPr>
        <w:tabs>
          <w:tab w:val="left" w:pos="3420"/>
        </w:tabs>
        <w:rPr>
          <w:rFonts w:ascii="Arial" w:hAnsi="Arial" w:cs="Arial"/>
        </w:rPr>
      </w:pPr>
    </w:p>
    <w:p w14:paraId="5EA3F096" w14:textId="77777777" w:rsidR="007C651D" w:rsidRDefault="007C651D">
      <w:pPr>
        <w:tabs>
          <w:tab w:val="left" w:pos="3420"/>
        </w:tabs>
        <w:rPr>
          <w:rFonts w:ascii="Arial" w:hAnsi="Arial" w:cs="Arial"/>
        </w:rPr>
      </w:pPr>
    </w:p>
    <w:p w14:paraId="52519FFB" w14:textId="77777777" w:rsidR="007C651D" w:rsidRDefault="007C651D">
      <w:pPr>
        <w:tabs>
          <w:tab w:val="left" w:pos="3420"/>
        </w:tabs>
        <w:rPr>
          <w:rFonts w:ascii="Arial" w:hAnsi="Arial" w:cs="Arial"/>
        </w:rPr>
      </w:pPr>
    </w:p>
    <w:p w14:paraId="207332D5" w14:textId="77777777" w:rsidR="007C651D" w:rsidRDefault="00000000">
      <w:pPr>
        <w:tabs>
          <w:tab w:val="left" w:pos="3420"/>
        </w:tabs>
      </w:pPr>
      <w:r>
        <w:rPr>
          <w:noProof/>
        </w:rPr>
        <w:drawing>
          <wp:inline distT="0" distB="0" distL="0" distR="0" wp14:anchorId="064C2415" wp14:editId="3210DC9F">
            <wp:extent cx="6623685" cy="3724278"/>
            <wp:effectExtent l="0" t="0" r="5715" b="9522"/>
            <wp:docPr id="1650285698" name="Picture 1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E71D643" w14:textId="77777777" w:rsidR="007C651D" w:rsidRDefault="007C651D">
      <w:pPr>
        <w:tabs>
          <w:tab w:val="left" w:pos="3420"/>
        </w:tabs>
        <w:rPr>
          <w:rFonts w:ascii="Arial" w:hAnsi="Arial" w:cs="Arial"/>
        </w:rPr>
      </w:pPr>
    </w:p>
    <w:p w14:paraId="7035D414" w14:textId="77777777" w:rsidR="007C651D" w:rsidRDefault="00000000">
      <w:pPr>
        <w:tabs>
          <w:tab w:val="left" w:pos="3420"/>
        </w:tabs>
        <w:jc w:val="both"/>
        <w:rPr>
          <w:rFonts w:ascii="Arial" w:hAnsi="Arial" w:cs="Arial"/>
        </w:rPr>
      </w:pPr>
      <w:r>
        <w:rPr>
          <w:rFonts w:ascii="Arial" w:hAnsi="Arial" w:cs="Arial"/>
        </w:rPr>
        <w:t>Me aparecieron estos resultados en la búsqueda porque especifiqué que los resultados estén relacionados con un autor en específico.</w:t>
      </w:r>
    </w:p>
    <w:p w14:paraId="5C15FA53" w14:textId="77777777" w:rsidR="007C651D" w:rsidRDefault="007C651D">
      <w:pPr>
        <w:tabs>
          <w:tab w:val="left" w:pos="3420"/>
        </w:tabs>
        <w:rPr>
          <w:rFonts w:ascii="Arial" w:hAnsi="Arial" w:cs="Arial"/>
        </w:rPr>
      </w:pPr>
    </w:p>
    <w:p w14:paraId="5231341E" w14:textId="77777777" w:rsidR="007C651D" w:rsidRDefault="007C651D">
      <w:pPr>
        <w:tabs>
          <w:tab w:val="left" w:pos="3420"/>
        </w:tabs>
        <w:rPr>
          <w:rFonts w:ascii="Arial" w:hAnsi="Arial" w:cs="Arial"/>
        </w:rPr>
      </w:pPr>
    </w:p>
    <w:p w14:paraId="44A9474D" w14:textId="77777777" w:rsidR="007C651D" w:rsidRDefault="00000000">
      <w:pPr>
        <w:tabs>
          <w:tab w:val="left" w:pos="3420"/>
        </w:tabs>
      </w:pPr>
      <w:r>
        <w:rPr>
          <w:noProof/>
        </w:rPr>
        <w:drawing>
          <wp:inline distT="0" distB="0" distL="0" distR="0" wp14:anchorId="4BEC92EF" wp14:editId="4DCDA620">
            <wp:extent cx="6623685" cy="3724278"/>
            <wp:effectExtent l="0" t="0" r="5715" b="9522"/>
            <wp:docPr id="709115995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D213E19" w14:textId="77777777" w:rsidR="007C651D" w:rsidRDefault="007C651D">
      <w:pPr>
        <w:tabs>
          <w:tab w:val="left" w:pos="3420"/>
        </w:tabs>
        <w:rPr>
          <w:rFonts w:ascii="Arial" w:hAnsi="Arial" w:cs="Arial"/>
        </w:rPr>
      </w:pPr>
    </w:p>
    <w:p w14:paraId="6F5818D9" w14:textId="77777777" w:rsidR="007C651D" w:rsidRDefault="00000000">
      <w:pPr>
        <w:tabs>
          <w:tab w:val="left" w:pos="3420"/>
        </w:tabs>
        <w:jc w:val="both"/>
        <w:rPr>
          <w:rFonts w:ascii="Arial" w:hAnsi="Arial" w:cs="Arial"/>
        </w:rPr>
      </w:pPr>
      <w:r>
        <w:rPr>
          <w:rFonts w:ascii="Arial" w:hAnsi="Arial" w:cs="Arial"/>
        </w:rPr>
        <w:t>Me aparecieron estos resultados al arrastrar una imagen a la barra de búsqueda porque aparecen las coincidencias de imágenes que sean similares o iguales a la que arrastré.</w:t>
      </w:r>
    </w:p>
    <w:p w14:paraId="21BE3FE2" w14:textId="77777777" w:rsidR="007C651D" w:rsidRDefault="007C651D">
      <w:pPr>
        <w:tabs>
          <w:tab w:val="left" w:pos="3420"/>
        </w:tabs>
        <w:rPr>
          <w:rFonts w:ascii="Arial" w:hAnsi="Arial" w:cs="Arial"/>
        </w:rPr>
      </w:pPr>
    </w:p>
    <w:p w14:paraId="1AA58F1B" w14:textId="77777777" w:rsidR="007C651D" w:rsidRDefault="007C651D">
      <w:pPr>
        <w:tabs>
          <w:tab w:val="left" w:pos="3420"/>
        </w:tabs>
        <w:rPr>
          <w:rFonts w:ascii="Arial" w:hAnsi="Arial" w:cs="Arial"/>
        </w:rPr>
      </w:pPr>
    </w:p>
    <w:p w14:paraId="5C6FB5A8" w14:textId="77777777" w:rsidR="007C651D" w:rsidRDefault="00000000">
      <w:pPr>
        <w:tabs>
          <w:tab w:val="left" w:pos="3420"/>
        </w:tabs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656B0884" wp14:editId="5632A990">
            <wp:simplePos x="0" y="0"/>
            <wp:positionH relativeFrom="margin">
              <wp:align>right</wp:align>
            </wp:positionH>
            <wp:positionV relativeFrom="paragraph">
              <wp:posOffset>4813063</wp:posOffset>
            </wp:positionV>
            <wp:extent cx="2168527" cy="4694767"/>
            <wp:effectExtent l="0" t="0" r="3173" b="0"/>
            <wp:wrapNone/>
            <wp:docPr id="141310808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68527" cy="469476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76672" behindDoc="0" locked="0" layoutInCell="1" allowOverlap="1" wp14:anchorId="709FCB95" wp14:editId="3D51FDE7">
            <wp:simplePos x="0" y="0"/>
            <wp:positionH relativeFrom="margin">
              <wp:align>right</wp:align>
            </wp:positionH>
            <wp:positionV relativeFrom="paragraph">
              <wp:posOffset>-8257</wp:posOffset>
            </wp:positionV>
            <wp:extent cx="2143125" cy="4639775"/>
            <wp:effectExtent l="0" t="0" r="9525" b="8425"/>
            <wp:wrapNone/>
            <wp:docPr id="257673019" name="Picture 4" descr="A screenshot of a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463977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77696" behindDoc="0" locked="0" layoutInCell="1" allowOverlap="1" wp14:anchorId="0D865A9E" wp14:editId="764F0EC0">
            <wp:simplePos x="0" y="0"/>
            <wp:positionH relativeFrom="margin">
              <wp:align>left</wp:align>
            </wp:positionH>
            <wp:positionV relativeFrom="paragraph">
              <wp:posOffset>4906642</wp:posOffset>
            </wp:positionV>
            <wp:extent cx="2122962" cy="4596131"/>
            <wp:effectExtent l="0" t="0" r="0" b="0"/>
            <wp:wrapNone/>
            <wp:docPr id="1187462327" name="Picture 6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22962" cy="459613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75648" behindDoc="0" locked="0" layoutInCell="1" allowOverlap="1" wp14:anchorId="51F5D429" wp14:editId="5ED8FED6">
            <wp:simplePos x="0" y="0"/>
            <wp:positionH relativeFrom="margin">
              <wp:align>left</wp:align>
            </wp:positionH>
            <wp:positionV relativeFrom="paragraph">
              <wp:posOffset>-5715</wp:posOffset>
            </wp:positionV>
            <wp:extent cx="2147404" cy="4649047"/>
            <wp:effectExtent l="0" t="0" r="5246" b="0"/>
            <wp:wrapNone/>
            <wp:docPr id="1163435467" name="Picture 5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47404" cy="464904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4498C65F" w14:textId="77777777" w:rsidR="007C651D" w:rsidRDefault="007C651D">
      <w:pPr>
        <w:rPr>
          <w:rFonts w:ascii="Arial" w:hAnsi="Arial" w:cs="Arial"/>
        </w:rPr>
      </w:pPr>
    </w:p>
    <w:p w14:paraId="33FF0A45" w14:textId="77777777" w:rsidR="007C651D" w:rsidRDefault="007C651D">
      <w:pPr>
        <w:rPr>
          <w:rFonts w:ascii="Arial" w:hAnsi="Arial" w:cs="Arial"/>
        </w:rPr>
      </w:pPr>
    </w:p>
    <w:p w14:paraId="5A39D826" w14:textId="77777777" w:rsidR="007C651D" w:rsidRDefault="007C651D">
      <w:pPr>
        <w:rPr>
          <w:rFonts w:ascii="Arial" w:hAnsi="Arial" w:cs="Arial"/>
        </w:rPr>
      </w:pPr>
    </w:p>
    <w:p w14:paraId="782616E6" w14:textId="77777777" w:rsidR="007C651D" w:rsidRDefault="007C651D">
      <w:pPr>
        <w:rPr>
          <w:rFonts w:ascii="Arial" w:hAnsi="Arial" w:cs="Arial"/>
        </w:rPr>
      </w:pPr>
    </w:p>
    <w:p w14:paraId="68496160" w14:textId="77777777" w:rsidR="007C651D" w:rsidRDefault="007C651D">
      <w:pPr>
        <w:rPr>
          <w:rFonts w:ascii="Arial" w:hAnsi="Arial" w:cs="Arial"/>
        </w:rPr>
      </w:pPr>
    </w:p>
    <w:p w14:paraId="62298866" w14:textId="77777777" w:rsidR="007C651D" w:rsidRDefault="007C651D">
      <w:pPr>
        <w:rPr>
          <w:rFonts w:ascii="Arial" w:hAnsi="Arial" w:cs="Arial"/>
        </w:rPr>
      </w:pPr>
    </w:p>
    <w:p w14:paraId="6E6299CD" w14:textId="77777777" w:rsidR="007C651D" w:rsidRDefault="007C651D">
      <w:pPr>
        <w:rPr>
          <w:rFonts w:ascii="Arial" w:hAnsi="Arial" w:cs="Arial"/>
        </w:rPr>
      </w:pPr>
    </w:p>
    <w:p w14:paraId="57B34B20" w14:textId="77777777" w:rsidR="007C651D" w:rsidRDefault="007C651D">
      <w:pPr>
        <w:rPr>
          <w:rFonts w:ascii="Arial" w:hAnsi="Arial" w:cs="Arial"/>
        </w:rPr>
      </w:pPr>
    </w:p>
    <w:p w14:paraId="1455FBFF" w14:textId="77777777" w:rsidR="007C651D" w:rsidRDefault="007C651D">
      <w:pPr>
        <w:rPr>
          <w:rFonts w:ascii="Arial" w:hAnsi="Arial" w:cs="Arial"/>
        </w:rPr>
      </w:pPr>
    </w:p>
    <w:p w14:paraId="41B1124B" w14:textId="77777777" w:rsidR="007C651D" w:rsidRDefault="007C651D">
      <w:pPr>
        <w:rPr>
          <w:rFonts w:ascii="Arial" w:hAnsi="Arial" w:cs="Arial"/>
        </w:rPr>
      </w:pPr>
    </w:p>
    <w:p w14:paraId="4117AAFA" w14:textId="77777777" w:rsidR="007C651D" w:rsidRDefault="007C651D">
      <w:pPr>
        <w:rPr>
          <w:rFonts w:ascii="Arial" w:hAnsi="Arial" w:cs="Arial"/>
        </w:rPr>
      </w:pPr>
    </w:p>
    <w:p w14:paraId="44070998" w14:textId="77777777" w:rsidR="007C651D" w:rsidRDefault="007C651D">
      <w:pPr>
        <w:rPr>
          <w:rFonts w:ascii="Arial" w:hAnsi="Arial" w:cs="Arial"/>
        </w:rPr>
      </w:pPr>
    </w:p>
    <w:p w14:paraId="5D07DEB7" w14:textId="77777777" w:rsidR="007C651D" w:rsidRDefault="007C651D">
      <w:pPr>
        <w:rPr>
          <w:rFonts w:ascii="Arial" w:hAnsi="Arial" w:cs="Arial"/>
        </w:rPr>
      </w:pPr>
    </w:p>
    <w:p w14:paraId="11F7EBCC" w14:textId="77777777" w:rsidR="007C651D" w:rsidRDefault="007C651D">
      <w:pPr>
        <w:rPr>
          <w:rFonts w:ascii="Arial" w:hAnsi="Arial" w:cs="Arial"/>
        </w:rPr>
      </w:pPr>
    </w:p>
    <w:p w14:paraId="6F1DB85D" w14:textId="77777777" w:rsidR="007C651D" w:rsidRDefault="007C651D">
      <w:pPr>
        <w:rPr>
          <w:rFonts w:ascii="Arial" w:hAnsi="Arial" w:cs="Arial"/>
        </w:rPr>
      </w:pPr>
    </w:p>
    <w:p w14:paraId="6236BE05" w14:textId="77777777" w:rsidR="007C651D" w:rsidRDefault="007C651D">
      <w:pPr>
        <w:rPr>
          <w:rFonts w:ascii="Arial" w:hAnsi="Arial" w:cs="Arial"/>
        </w:rPr>
      </w:pPr>
    </w:p>
    <w:p w14:paraId="6924B7EE" w14:textId="77777777" w:rsidR="007C651D" w:rsidRDefault="007C651D">
      <w:pPr>
        <w:rPr>
          <w:rFonts w:ascii="Arial" w:hAnsi="Arial" w:cs="Arial"/>
        </w:rPr>
      </w:pPr>
    </w:p>
    <w:p w14:paraId="40B117CD" w14:textId="77777777" w:rsidR="007C651D" w:rsidRDefault="007C651D">
      <w:pPr>
        <w:rPr>
          <w:rFonts w:ascii="Arial" w:hAnsi="Arial" w:cs="Arial"/>
        </w:rPr>
      </w:pPr>
    </w:p>
    <w:p w14:paraId="64EAF45A" w14:textId="77777777" w:rsidR="007C651D" w:rsidRDefault="007C651D">
      <w:pPr>
        <w:rPr>
          <w:rFonts w:ascii="Arial" w:hAnsi="Arial" w:cs="Arial"/>
        </w:rPr>
      </w:pPr>
    </w:p>
    <w:p w14:paraId="24AD1B94" w14:textId="77777777" w:rsidR="007C651D" w:rsidRDefault="007C651D">
      <w:pPr>
        <w:rPr>
          <w:rFonts w:ascii="Arial" w:hAnsi="Arial" w:cs="Arial"/>
        </w:rPr>
      </w:pPr>
    </w:p>
    <w:p w14:paraId="2007D269" w14:textId="77777777" w:rsidR="007C651D" w:rsidRDefault="007C651D">
      <w:pPr>
        <w:rPr>
          <w:rFonts w:ascii="Arial" w:hAnsi="Arial" w:cs="Arial"/>
        </w:rPr>
      </w:pPr>
    </w:p>
    <w:p w14:paraId="671FD138" w14:textId="77777777" w:rsidR="007C651D" w:rsidRDefault="007C651D">
      <w:pPr>
        <w:rPr>
          <w:rFonts w:ascii="Arial" w:hAnsi="Arial" w:cs="Arial"/>
        </w:rPr>
      </w:pPr>
    </w:p>
    <w:p w14:paraId="4AAA51B2" w14:textId="77777777" w:rsidR="007C651D" w:rsidRDefault="007C651D">
      <w:pPr>
        <w:rPr>
          <w:rFonts w:ascii="Arial" w:hAnsi="Arial" w:cs="Arial"/>
        </w:rPr>
      </w:pPr>
    </w:p>
    <w:p w14:paraId="030CF947" w14:textId="77777777" w:rsidR="007C651D" w:rsidRDefault="007C651D">
      <w:pPr>
        <w:rPr>
          <w:rFonts w:ascii="Arial" w:hAnsi="Arial" w:cs="Arial"/>
        </w:rPr>
      </w:pPr>
    </w:p>
    <w:p w14:paraId="23C3C394" w14:textId="77777777" w:rsidR="007C651D" w:rsidRDefault="007C651D">
      <w:pPr>
        <w:rPr>
          <w:rFonts w:ascii="Arial" w:hAnsi="Arial" w:cs="Arial"/>
        </w:rPr>
      </w:pPr>
    </w:p>
    <w:p w14:paraId="2832D3BF" w14:textId="77777777" w:rsidR="007C651D" w:rsidRDefault="007C651D">
      <w:pPr>
        <w:rPr>
          <w:rFonts w:ascii="Arial" w:hAnsi="Arial" w:cs="Arial"/>
        </w:rPr>
      </w:pPr>
    </w:p>
    <w:p w14:paraId="40F1FBBC" w14:textId="77777777" w:rsidR="007C651D" w:rsidRDefault="007C651D">
      <w:pPr>
        <w:rPr>
          <w:rFonts w:ascii="Arial" w:hAnsi="Arial" w:cs="Arial"/>
        </w:rPr>
      </w:pPr>
    </w:p>
    <w:p w14:paraId="1E5341BA" w14:textId="77777777" w:rsidR="007C651D" w:rsidRDefault="007C651D">
      <w:pPr>
        <w:rPr>
          <w:rFonts w:ascii="Arial" w:hAnsi="Arial" w:cs="Arial"/>
        </w:rPr>
      </w:pPr>
    </w:p>
    <w:p w14:paraId="7B0D3BA8" w14:textId="77777777" w:rsidR="007C651D" w:rsidRDefault="007C651D">
      <w:pPr>
        <w:rPr>
          <w:rFonts w:ascii="Arial" w:hAnsi="Arial" w:cs="Arial"/>
        </w:rPr>
      </w:pPr>
    </w:p>
    <w:p w14:paraId="45B699FC" w14:textId="77777777" w:rsidR="007C651D" w:rsidRDefault="007C651D">
      <w:pPr>
        <w:rPr>
          <w:rFonts w:ascii="Arial" w:hAnsi="Arial" w:cs="Arial"/>
        </w:rPr>
      </w:pPr>
    </w:p>
    <w:p w14:paraId="093E3F6D" w14:textId="77777777" w:rsidR="007C651D" w:rsidRDefault="007C651D">
      <w:pPr>
        <w:rPr>
          <w:rFonts w:ascii="Arial" w:hAnsi="Arial" w:cs="Arial"/>
        </w:rPr>
      </w:pPr>
    </w:p>
    <w:p w14:paraId="3413FB23" w14:textId="77777777" w:rsidR="007C651D" w:rsidRDefault="007C651D">
      <w:pPr>
        <w:rPr>
          <w:rFonts w:ascii="Arial" w:hAnsi="Arial" w:cs="Arial"/>
        </w:rPr>
      </w:pPr>
    </w:p>
    <w:p w14:paraId="7D962C94" w14:textId="77777777" w:rsidR="007C651D" w:rsidRDefault="007C651D">
      <w:pPr>
        <w:rPr>
          <w:rFonts w:ascii="Arial" w:hAnsi="Arial" w:cs="Arial"/>
        </w:rPr>
      </w:pPr>
    </w:p>
    <w:p w14:paraId="053912D2" w14:textId="77777777" w:rsidR="007C651D" w:rsidRDefault="007C651D">
      <w:pPr>
        <w:rPr>
          <w:rFonts w:ascii="Arial" w:hAnsi="Arial" w:cs="Arial"/>
        </w:rPr>
      </w:pPr>
    </w:p>
    <w:p w14:paraId="7993A8E0" w14:textId="77777777" w:rsidR="007C651D" w:rsidRDefault="007C651D">
      <w:pPr>
        <w:rPr>
          <w:rFonts w:ascii="Arial" w:hAnsi="Arial" w:cs="Arial"/>
        </w:rPr>
      </w:pPr>
    </w:p>
    <w:p w14:paraId="30C2881F" w14:textId="77777777" w:rsidR="007C651D" w:rsidRDefault="007C651D">
      <w:pPr>
        <w:rPr>
          <w:rFonts w:ascii="Arial" w:hAnsi="Arial" w:cs="Arial"/>
        </w:rPr>
      </w:pPr>
    </w:p>
    <w:p w14:paraId="31ECD2B9" w14:textId="77777777" w:rsidR="007C651D" w:rsidRDefault="007C651D">
      <w:pPr>
        <w:rPr>
          <w:rFonts w:ascii="Arial" w:hAnsi="Arial" w:cs="Arial"/>
        </w:rPr>
      </w:pPr>
    </w:p>
    <w:p w14:paraId="655CC54B" w14:textId="77777777" w:rsidR="007C651D" w:rsidRDefault="007C651D">
      <w:pPr>
        <w:rPr>
          <w:rFonts w:ascii="Arial" w:hAnsi="Arial" w:cs="Arial"/>
        </w:rPr>
      </w:pPr>
    </w:p>
    <w:p w14:paraId="3309B007" w14:textId="77777777" w:rsidR="007C651D" w:rsidRDefault="007C651D">
      <w:pPr>
        <w:rPr>
          <w:rFonts w:ascii="Arial" w:hAnsi="Arial" w:cs="Arial"/>
        </w:rPr>
      </w:pPr>
    </w:p>
    <w:p w14:paraId="15B2D7F5" w14:textId="77777777" w:rsidR="007C651D" w:rsidRDefault="007C651D">
      <w:pPr>
        <w:rPr>
          <w:rFonts w:ascii="Arial" w:hAnsi="Arial" w:cs="Arial"/>
        </w:rPr>
      </w:pPr>
    </w:p>
    <w:p w14:paraId="09139C90" w14:textId="77777777" w:rsidR="007C651D" w:rsidRDefault="007C651D">
      <w:pPr>
        <w:rPr>
          <w:rFonts w:ascii="Arial" w:hAnsi="Arial" w:cs="Arial"/>
        </w:rPr>
      </w:pPr>
    </w:p>
    <w:p w14:paraId="5069E986" w14:textId="77777777" w:rsidR="007C651D" w:rsidRDefault="007C651D">
      <w:pPr>
        <w:rPr>
          <w:rFonts w:ascii="Arial" w:hAnsi="Arial" w:cs="Arial"/>
        </w:rPr>
      </w:pPr>
    </w:p>
    <w:p w14:paraId="0A308FC7" w14:textId="77777777" w:rsidR="007C651D" w:rsidRDefault="007C651D">
      <w:pPr>
        <w:rPr>
          <w:rFonts w:ascii="Arial" w:hAnsi="Arial" w:cs="Arial"/>
        </w:rPr>
      </w:pPr>
    </w:p>
    <w:p w14:paraId="04086D75" w14:textId="77777777" w:rsidR="007C651D" w:rsidRDefault="007C651D">
      <w:pPr>
        <w:rPr>
          <w:rFonts w:ascii="Arial" w:hAnsi="Arial" w:cs="Arial"/>
        </w:rPr>
      </w:pPr>
    </w:p>
    <w:p w14:paraId="525BE2C4" w14:textId="77777777" w:rsidR="007C651D" w:rsidRDefault="007C651D">
      <w:pPr>
        <w:rPr>
          <w:rFonts w:ascii="Arial" w:hAnsi="Arial" w:cs="Arial"/>
        </w:rPr>
      </w:pPr>
    </w:p>
    <w:p w14:paraId="2A175B10" w14:textId="77777777" w:rsidR="007C651D" w:rsidRDefault="007C651D">
      <w:pPr>
        <w:rPr>
          <w:rFonts w:ascii="Arial" w:hAnsi="Arial" w:cs="Arial"/>
        </w:rPr>
      </w:pPr>
    </w:p>
    <w:p w14:paraId="5D0D30D4" w14:textId="77777777" w:rsidR="007C651D" w:rsidRDefault="007C651D">
      <w:pPr>
        <w:rPr>
          <w:rFonts w:ascii="Arial" w:hAnsi="Arial" w:cs="Arial"/>
        </w:rPr>
      </w:pPr>
    </w:p>
    <w:p w14:paraId="5E1721CF" w14:textId="77777777" w:rsidR="007C651D" w:rsidRDefault="007C651D">
      <w:pPr>
        <w:rPr>
          <w:rFonts w:ascii="Arial" w:hAnsi="Arial" w:cs="Arial"/>
        </w:rPr>
      </w:pPr>
    </w:p>
    <w:p w14:paraId="3878F883" w14:textId="77777777" w:rsidR="007C651D" w:rsidRDefault="007C651D">
      <w:pPr>
        <w:rPr>
          <w:rFonts w:ascii="Arial" w:hAnsi="Arial" w:cs="Arial"/>
        </w:rPr>
      </w:pPr>
    </w:p>
    <w:p w14:paraId="13E28C2A" w14:textId="77777777" w:rsidR="007C651D" w:rsidRDefault="007C651D">
      <w:pPr>
        <w:rPr>
          <w:rFonts w:ascii="Arial" w:hAnsi="Arial" w:cs="Arial"/>
        </w:rPr>
      </w:pPr>
    </w:p>
    <w:p w14:paraId="7527E12D" w14:textId="77777777" w:rsidR="007C651D" w:rsidRDefault="007C651D">
      <w:pPr>
        <w:rPr>
          <w:rFonts w:ascii="Arial" w:hAnsi="Arial" w:cs="Arial"/>
        </w:rPr>
      </w:pPr>
    </w:p>
    <w:p w14:paraId="15F664D9" w14:textId="77777777" w:rsidR="007C651D" w:rsidRDefault="00000000">
      <w:pPr>
        <w:tabs>
          <w:tab w:val="left" w:pos="5715"/>
        </w:tabs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2887A915" w14:textId="77777777" w:rsidR="007C651D" w:rsidRDefault="007C651D">
      <w:pPr>
        <w:tabs>
          <w:tab w:val="left" w:pos="5715"/>
        </w:tabs>
        <w:rPr>
          <w:rFonts w:ascii="Arial" w:hAnsi="Arial" w:cs="Arial"/>
        </w:rPr>
      </w:pPr>
    </w:p>
    <w:p w14:paraId="776E52B5" w14:textId="77777777" w:rsidR="007C651D" w:rsidRDefault="00000000">
      <w:pPr>
        <w:tabs>
          <w:tab w:val="left" w:pos="5715"/>
        </w:tabs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Hice un cuestionario en Google </w:t>
      </w:r>
      <w:proofErr w:type="spellStart"/>
      <w:r>
        <w:rPr>
          <w:rFonts w:ascii="Arial" w:hAnsi="Arial" w:cs="Arial"/>
        </w:rPr>
        <w:t>Forms</w:t>
      </w:r>
      <w:proofErr w:type="spellEnd"/>
      <w:r>
        <w:rPr>
          <w:rFonts w:ascii="Arial" w:hAnsi="Arial" w:cs="Arial"/>
        </w:rPr>
        <w:t xml:space="preserve"> que contiene dos preguntas, las mandé a mi fila de laboratorio para que lo contestaran, y así fueron los resultados. Se puede apreciar que todos tienen el mismo punto de visto respecto a la querer aprender a programar.</w:t>
      </w:r>
    </w:p>
    <w:p w14:paraId="5E67DFEA" w14:textId="77777777" w:rsidR="007C651D" w:rsidRDefault="007C651D">
      <w:pPr>
        <w:tabs>
          <w:tab w:val="left" w:pos="5715"/>
        </w:tabs>
        <w:jc w:val="both"/>
        <w:rPr>
          <w:rFonts w:ascii="Arial" w:hAnsi="Arial" w:cs="Arial"/>
        </w:rPr>
      </w:pPr>
    </w:p>
    <w:p w14:paraId="5205FF14" w14:textId="77777777" w:rsidR="007C651D" w:rsidRDefault="007C651D">
      <w:pPr>
        <w:tabs>
          <w:tab w:val="left" w:pos="5715"/>
        </w:tabs>
        <w:jc w:val="both"/>
        <w:rPr>
          <w:rFonts w:ascii="Arial" w:hAnsi="Arial" w:cs="Arial"/>
        </w:rPr>
      </w:pPr>
    </w:p>
    <w:p w14:paraId="4B1791C2" w14:textId="77777777" w:rsidR="007C651D" w:rsidRDefault="007C651D">
      <w:pPr>
        <w:tabs>
          <w:tab w:val="left" w:pos="5715"/>
        </w:tabs>
        <w:jc w:val="both"/>
      </w:pPr>
    </w:p>
    <w:p w14:paraId="623FA41A" w14:textId="77777777" w:rsidR="007C651D" w:rsidRDefault="00000000">
      <w:pPr>
        <w:tabs>
          <w:tab w:val="left" w:pos="5715"/>
        </w:tabs>
        <w:jc w:val="both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45B53EB2" wp14:editId="5532FC2B">
            <wp:simplePos x="0" y="0"/>
            <wp:positionH relativeFrom="margin">
              <wp:align>center</wp:align>
            </wp:positionH>
            <wp:positionV relativeFrom="paragraph">
              <wp:posOffset>6986</wp:posOffset>
            </wp:positionV>
            <wp:extent cx="6229349" cy="2781303"/>
            <wp:effectExtent l="0" t="0" r="1" b="0"/>
            <wp:wrapNone/>
            <wp:docPr id="1288801640" name="Picture 1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rcRect l="7046" t="22250" r="25654" b="24297"/>
                    <a:stretch>
                      <a:fillRect/>
                    </a:stretch>
                  </pic:blipFill>
                  <pic:spPr>
                    <a:xfrm>
                      <a:off x="0" y="0"/>
                      <a:ext cx="6229349" cy="27813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3E87777A" w14:textId="77777777" w:rsidR="007C651D" w:rsidRDefault="007C651D">
      <w:pPr>
        <w:rPr>
          <w:rFonts w:ascii="Arial" w:hAnsi="Arial" w:cs="Arial"/>
        </w:rPr>
      </w:pPr>
    </w:p>
    <w:p w14:paraId="6DFF4AB9" w14:textId="77777777" w:rsidR="007C651D" w:rsidRDefault="007C651D">
      <w:pPr>
        <w:rPr>
          <w:rFonts w:ascii="Arial" w:hAnsi="Arial" w:cs="Arial"/>
        </w:rPr>
      </w:pPr>
    </w:p>
    <w:p w14:paraId="75E29F61" w14:textId="77777777" w:rsidR="007C651D" w:rsidRDefault="007C651D">
      <w:pPr>
        <w:rPr>
          <w:rFonts w:ascii="Arial" w:hAnsi="Arial" w:cs="Arial"/>
        </w:rPr>
      </w:pPr>
    </w:p>
    <w:p w14:paraId="120935F7" w14:textId="77777777" w:rsidR="007C651D" w:rsidRDefault="007C651D">
      <w:pPr>
        <w:rPr>
          <w:rFonts w:ascii="Arial" w:hAnsi="Arial" w:cs="Arial"/>
        </w:rPr>
      </w:pPr>
    </w:p>
    <w:p w14:paraId="06680399" w14:textId="77777777" w:rsidR="007C651D" w:rsidRDefault="007C651D">
      <w:pPr>
        <w:rPr>
          <w:rFonts w:ascii="Arial" w:hAnsi="Arial" w:cs="Arial"/>
        </w:rPr>
      </w:pPr>
    </w:p>
    <w:p w14:paraId="5F5EC744" w14:textId="77777777" w:rsidR="007C651D" w:rsidRDefault="007C651D">
      <w:pPr>
        <w:rPr>
          <w:rFonts w:ascii="Arial" w:hAnsi="Arial" w:cs="Arial"/>
        </w:rPr>
      </w:pPr>
    </w:p>
    <w:p w14:paraId="520F6EDE" w14:textId="77777777" w:rsidR="007C651D" w:rsidRDefault="007C651D">
      <w:pPr>
        <w:rPr>
          <w:rFonts w:ascii="Arial" w:hAnsi="Arial" w:cs="Arial"/>
        </w:rPr>
      </w:pPr>
    </w:p>
    <w:p w14:paraId="351D1B75" w14:textId="77777777" w:rsidR="007C651D" w:rsidRDefault="007C651D">
      <w:pPr>
        <w:rPr>
          <w:rFonts w:ascii="Arial" w:hAnsi="Arial" w:cs="Arial"/>
        </w:rPr>
      </w:pPr>
    </w:p>
    <w:p w14:paraId="38B3250E" w14:textId="77777777" w:rsidR="007C651D" w:rsidRDefault="007C651D">
      <w:pPr>
        <w:rPr>
          <w:rFonts w:ascii="Arial" w:hAnsi="Arial" w:cs="Arial"/>
        </w:rPr>
      </w:pPr>
    </w:p>
    <w:p w14:paraId="4BA163DA" w14:textId="77777777" w:rsidR="007C651D" w:rsidRDefault="007C651D">
      <w:pPr>
        <w:rPr>
          <w:rFonts w:ascii="Arial" w:hAnsi="Arial" w:cs="Arial"/>
        </w:rPr>
      </w:pPr>
    </w:p>
    <w:p w14:paraId="09806CE7" w14:textId="77777777" w:rsidR="007C651D" w:rsidRDefault="007C651D">
      <w:pPr>
        <w:rPr>
          <w:rFonts w:ascii="Arial" w:hAnsi="Arial" w:cs="Arial"/>
        </w:rPr>
      </w:pPr>
    </w:p>
    <w:p w14:paraId="1EDE9111" w14:textId="77777777" w:rsidR="007C651D" w:rsidRDefault="007C651D">
      <w:pPr>
        <w:rPr>
          <w:rFonts w:ascii="Arial" w:hAnsi="Arial" w:cs="Arial"/>
        </w:rPr>
      </w:pPr>
    </w:p>
    <w:p w14:paraId="5B700706" w14:textId="77777777" w:rsidR="007C651D" w:rsidRDefault="007C651D">
      <w:pPr>
        <w:rPr>
          <w:rFonts w:ascii="Arial" w:hAnsi="Arial" w:cs="Arial"/>
        </w:rPr>
      </w:pPr>
    </w:p>
    <w:p w14:paraId="73CA66D0" w14:textId="77777777" w:rsidR="007C651D" w:rsidRDefault="007C651D">
      <w:pPr>
        <w:rPr>
          <w:rFonts w:ascii="Arial" w:hAnsi="Arial" w:cs="Arial"/>
        </w:rPr>
      </w:pPr>
    </w:p>
    <w:p w14:paraId="36D74082" w14:textId="77777777" w:rsidR="007C651D" w:rsidRDefault="007C651D">
      <w:pPr>
        <w:jc w:val="right"/>
        <w:rPr>
          <w:rFonts w:ascii="Arial" w:hAnsi="Arial" w:cs="Arial"/>
        </w:rPr>
      </w:pPr>
    </w:p>
    <w:p w14:paraId="7AD29A4F" w14:textId="77777777" w:rsidR="007C651D" w:rsidRDefault="007C651D">
      <w:pPr>
        <w:rPr>
          <w:rFonts w:ascii="Arial" w:hAnsi="Arial" w:cs="Arial"/>
        </w:rPr>
      </w:pPr>
    </w:p>
    <w:p w14:paraId="7C76B5CB" w14:textId="77777777" w:rsidR="007C651D" w:rsidRDefault="00000000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Realicé este cuadro comparativo donde hay tres tipos de espacios de almacenamiento en la nube, donde se aprecian sus ventajas y desventajas, desde mi punto de vista.</w:t>
      </w:r>
    </w:p>
    <w:p w14:paraId="71291891" w14:textId="77777777" w:rsidR="007C651D" w:rsidRDefault="007C651D">
      <w:pPr>
        <w:rPr>
          <w:rFonts w:ascii="Arial" w:hAnsi="Arial" w:cs="Arial"/>
        </w:rPr>
      </w:pPr>
    </w:p>
    <w:p w14:paraId="50A05B33" w14:textId="77777777" w:rsidR="007C651D" w:rsidRDefault="00000000">
      <w:r>
        <w:rPr>
          <w:noProof/>
        </w:rPr>
        <w:drawing>
          <wp:inline distT="0" distB="0" distL="0" distR="0" wp14:anchorId="2000DEBB" wp14:editId="5C6D6EFE">
            <wp:extent cx="6623685" cy="3724278"/>
            <wp:effectExtent l="0" t="0" r="5715" b="9522"/>
            <wp:docPr id="1823355595" name="Picture 1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2D79C5A" w14:textId="77777777" w:rsidR="007C651D" w:rsidRDefault="007C651D">
      <w:pPr>
        <w:rPr>
          <w:rFonts w:ascii="Arial" w:hAnsi="Arial" w:cs="Arial"/>
        </w:rPr>
      </w:pPr>
    </w:p>
    <w:p w14:paraId="149606F5" w14:textId="77777777" w:rsidR="007C651D" w:rsidRDefault="00000000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Al buscar esta ecuación, me apareció una gráfica trigonométrica en 3D, que, con el </w:t>
      </w:r>
      <w:proofErr w:type="gramStart"/>
      <w:r>
        <w:rPr>
          <w:rFonts w:ascii="Arial" w:hAnsi="Arial" w:cs="Arial"/>
        </w:rPr>
        <w:t>mouse</w:t>
      </w:r>
      <w:proofErr w:type="gramEnd"/>
      <w:r>
        <w:rPr>
          <w:rFonts w:ascii="Arial" w:hAnsi="Arial" w:cs="Arial"/>
        </w:rPr>
        <w:t>, se puede girar para apreciarla desde todos sus ángulos.</w:t>
      </w:r>
    </w:p>
    <w:p w14:paraId="5A95ABCF" w14:textId="77777777" w:rsidR="007C651D" w:rsidRDefault="007C651D">
      <w:pPr>
        <w:jc w:val="both"/>
        <w:rPr>
          <w:rFonts w:ascii="Arial" w:hAnsi="Arial" w:cs="Arial"/>
        </w:rPr>
      </w:pPr>
    </w:p>
    <w:p w14:paraId="3AED16FD" w14:textId="77777777" w:rsidR="007C651D" w:rsidRDefault="007C651D">
      <w:pPr>
        <w:jc w:val="both"/>
        <w:rPr>
          <w:rFonts w:ascii="Arial" w:hAnsi="Arial" w:cs="Arial"/>
        </w:rPr>
      </w:pPr>
    </w:p>
    <w:p w14:paraId="3497CC3D" w14:textId="77777777" w:rsidR="007C651D" w:rsidRDefault="007C651D">
      <w:pPr>
        <w:jc w:val="both"/>
        <w:rPr>
          <w:rFonts w:ascii="Arial" w:hAnsi="Arial" w:cs="Arial"/>
        </w:rPr>
      </w:pPr>
    </w:p>
    <w:p w14:paraId="3E832251" w14:textId="77777777" w:rsidR="007C651D" w:rsidRDefault="007C651D">
      <w:pPr>
        <w:jc w:val="both"/>
        <w:rPr>
          <w:rFonts w:ascii="Arial" w:hAnsi="Arial" w:cs="Arial"/>
        </w:rPr>
      </w:pPr>
    </w:p>
    <w:p w14:paraId="47C85551" w14:textId="77777777" w:rsidR="007C651D" w:rsidRDefault="00000000">
      <w:pPr>
        <w:jc w:val="both"/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6D47F5EA" wp14:editId="7CB20492">
            <wp:simplePos x="0" y="0"/>
            <wp:positionH relativeFrom="margin">
              <wp:posOffset>3130603</wp:posOffset>
            </wp:positionH>
            <wp:positionV relativeFrom="paragraph">
              <wp:posOffset>-8257</wp:posOffset>
            </wp:positionV>
            <wp:extent cx="1917103" cy="4150452"/>
            <wp:effectExtent l="0" t="0" r="6947" b="2448"/>
            <wp:wrapNone/>
            <wp:docPr id="267970871" name="Picture 10" descr="A screenshot of a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17103" cy="415045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80768" behindDoc="0" locked="0" layoutInCell="1" allowOverlap="1" wp14:anchorId="54664AE6" wp14:editId="73544F1D">
            <wp:simplePos x="0" y="0"/>
            <wp:positionH relativeFrom="margin">
              <wp:posOffset>880740</wp:posOffset>
            </wp:positionH>
            <wp:positionV relativeFrom="paragraph">
              <wp:posOffset>-7616</wp:posOffset>
            </wp:positionV>
            <wp:extent cx="1900635" cy="4114800"/>
            <wp:effectExtent l="0" t="0" r="4365" b="0"/>
            <wp:wrapNone/>
            <wp:docPr id="658429657" name="Picture 9" descr="A screenshot of a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00635" cy="41148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6B7DE0BC" w14:textId="77777777" w:rsidR="007C651D" w:rsidRDefault="007C651D">
      <w:pPr>
        <w:rPr>
          <w:rFonts w:ascii="Arial" w:hAnsi="Arial" w:cs="Arial"/>
        </w:rPr>
      </w:pPr>
    </w:p>
    <w:p w14:paraId="5723841B" w14:textId="77777777" w:rsidR="007C651D" w:rsidRDefault="007C651D">
      <w:pPr>
        <w:rPr>
          <w:rFonts w:ascii="Arial" w:hAnsi="Arial" w:cs="Arial"/>
        </w:rPr>
      </w:pPr>
    </w:p>
    <w:p w14:paraId="088FEABC" w14:textId="77777777" w:rsidR="007C651D" w:rsidRDefault="007C651D">
      <w:pPr>
        <w:rPr>
          <w:rFonts w:ascii="Arial" w:hAnsi="Arial" w:cs="Arial"/>
        </w:rPr>
      </w:pPr>
    </w:p>
    <w:p w14:paraId="142CE97E" w14:textId="77777777" w:rsidR="007C651D" w:rsidRDefault="007C651D">
      <w:pPr>
        <w:rPr>
          <w:rFonts w:ascii="Arial" w:hAnsi="Arial" w:cs="Arial"/>
        </w:rPr>
      </w:pPr>
    </w:p>
    <w:p w14:paraId="1A064D49" w14:textId="77777777" w:rsidR="007C651D" w:rsidRDefault="007C651D">
      <w:pPr>
        <w:rPr>
          <w:rFonts w:ascii="Arial" w:hAnsi="Arial" w:cs="Arial"/>
        </w:rPr>
      </w:pPr>
    </w:p>
    <w:p w14:paraId="7ECF9A12" w14:textId="77777777" w:rsidR="007C651D" w:rsidRDefault="007C651D">
      <w:pPr>
        <w:rPr>
          <w:rFonts w:ascii="Arial" w:hAnsi="Arial" w:cs="Arial"/>
        </w:rPr>
      </w:pPr>
    </w:p>
    <w:p w14:paraId="7D569959" w14:textId="77777777" w:rsidR="007C651D" w:rsidRDefault="007C651D">
      <w:pPr>
        <w:rPr>
          <w:rFonts w:ascii="Arial" w:hAnsi="Arial" w:cs="Arial"/>
        </w:rPr>
      </w:pPr>
    </w:p>
    <w:p w14:paraId="7E45F26D" w14:textId="77777777" w:rsidR="007C651D" w:rsidRDefault="007C651D">
      <w:pPr>
        <w:rPr>
          <w:rFonts w:ascii="Arial" w:hAnsi="Arial" w:cs="Arial"/>
        </w:rPr>
      </w:pPr>
    </w:p>
    <w:p w14:paraId="5C722C9E" w14:textId="77777777" w:rsidR="007C651D" w:rsidRDefault="007C651D">
      <w:pPr>
        <w:rPr>
          <w:rFonts w:ascii="Arial" w:hAnsi="Arial" w:cs="Arial"/>
        </w:rPr>
      </w:pPr>
    </w:p>
    <w:p w14:paraId="23268E54" w14:textId="77777777" w:rsidR="007C651D" w:rsidRDefault="007C651D">
      <w:pPr>
        <w:rPr>
          <w:rFonts w:ascii="Arial" w:hAnsi="Arial" w:cs="Arial"/>
        </w:rPr>
      </w:pPr>
    </w:p>
    <w:p w14:paraId="192EF9B2" w14:textId="77777777" w:rsidR="007C651D" w:rsidRDefault="007C651D">
      <w:pPr>
        <w:rPr>
          <w:rFonts w:ascii="Arial" w:hAnsi="Arial" w:cs="Arial"/>
        </w:rPr>
      </w:pPr>
    </w:p>
    <w:p w14:paraId="3A2DD896" w14:textId="77777777" w:rsidR="007C651D" w:rsidRDefault="007C651D">
      <w:pPr>
        <w:rPr>
          <w:rFonts w:ascii="Arial" w:hAnsi="Arial" w:cs="Arial"/>
        </w:rPr>
      </w:pPr>
    </w:p>
    <w:p w14:paraId="0BDAD1CE" w14:textId="77777777" w:rsidR="007C651D" w:rsidRDefault="007C651D">
      <w:pPr>
        <w:rPr>
          <w:rFonts w:ascii="Arial" w:hAnsi="Arial" w:cs="Arial"/>
        </w:rPr>
      </w:pPr>
    </w:p>
    <w:p w14:paraId="64AF811C" w14:textId="77777777" w:rsidR="007C651D" w:rsidRDefault="007C651D">
      <w:pPr>
        <w:rPr>
          <w:rFonts w:ascii="Arial" w:hAnsi="Arial" w:cs="Arial"/>
        </w:rPr>
      </w:pPr>
    </w:p>
    <w:p w14:paraId="3BF8EEA2" w14:textId="77777777" w:rsidR="007C651D" w:rsidRDefault="007C651D">
      <w:pPr>
        <w:rPr>
          <w:rFonts w:ascii="Arial" w:hAnsi="Arial" w:cs="Arial"/>
        </w:rPr>
      </w:pPr>
    </w:p>
    <w:p w14:paraId="57E78010" w14:textId="77777777" w:rsidR="007C651D" w:rsidRDefault="007C651D">
      <w:pPr>
        <w:rPr>
          <w:rFonts w:ascii="Arial" w:hAnsi="Arial" w:cs="Arial"/>
        </w:rPr>
      </w:pPr>
    </w:p>
    <w:p w14:paraId="6728BD07" w14:textId="77777777" w:rsidR="007C651D" w:rsidRDefault="007C651D">
      <w:pPr>
        <w:rPr>
          <w:rFonts w:ascii="Arial" w:hAnsi="Arial" w:cs="Arial"/>
        </w:rPr>
      </w:pPr>
    </w:p>
    <w:p w14:paraId="20E89FDE" w14:textId="77777777" w:rsidR="007C651D" w:rsidRDefault="007C651D">
      <w:pPr>
        <w:rPr>
          <w:rFonts w:ascii="Arial" w:hAnsi="Arial" w:cs="Arial"/>
        </w:rPr>
      </w:pPr>
    </w:p>
    <w:p w14:paraId="1749D7D3" w14:textId="77777777" w:rsidR="007C651D" w:rsidRDefault="007C651D">
      <w:pPr>
        <w:rPr>
          <w:rFonts w:ascii="Arial" w:hAnsi="Arial" w:cs="Arial"/>
        </w:rPr>
      </w:pPr>
    </w:p>
    <w:p w14:paraId="06E97AC5" w14:textId="77777777" w:rsidR="007C651D" w:rsidRDefault="007C651D">
      <w:pPr>
        <w:rPr>
          <w:rFonts w:ascii="Arial" w:hAnsi="Arial" w:cs="Arial"/>
        </w:rPr>
      </w:pPr>
    </w:p>
    <w:p w14:paraId="4617851F" w14:textId="77777777" w:rsidR="007C651D" w:rsidRDefault="007C651D">
      <w:pPr>
        <w:rPr>
          <w:rFonts w:ascii="Arial" w:hAnsi="Arial" w:cs="Arial"/>
        </w:rPr>
      </w:pPr>
    </w:p>
    <w:p w14:paraId="0F5AE0E3" w14:textId="77777777" w:rsidR="007C651D" w:rsidRDefault="007C651D">
      <w:pPr>
        <w:rPr>
          <w:rFonts w:ascii="Arial" w:hAnsi="Arial" w:cs="Arial"/>
        </w:rPr>
      </w:pPr>
    </w:p>
    <w:p w14:paraId="2C722A26" w14:textId="77777777" w:rsidR="007C651D" w:rsidRDefault="007C651D">
      <w:pPr>
        <w:rPr>
          <w:rFonts w:ascii="Arial" w:hAnsi="Arial" w:cs="Arial"/>
        </w:rPr>
      </w:pPr>
    </w:p>
    <w:p w14:paraId="32C7CACC" w14:textId="77777777" w:rsidR="007C651D" w:rsidRDefault="007C651D">
      <w:pPr>
        <w:rPr>
          <w:rFonts w:ascii="Arial" w:hAnsi="Arial" w:cs="Arial"/>
        </w:rPr>
      </w:pPr>
    </w:p>
    <w:p w14:paraId="35BBC987" w14:textId="77777777" w:rsidR="007C651D" w:rsidRDefault="00000000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Al insertar una imagen de mi perrito en Google Lens, aparecieron resultados de imágenes de perritos similares, también imágenes con descripción de lugares para perritos.</w:t>
      </w:r>
    </w:p>
    <w:p w14:paraId="002F1C95" w14:textId="77777777" w:rsidR="007C651D" w:rsidRDefault="007C651D">
      <w:pPr>
        <w:rPr>
          <w:rFonts w:ascii="Arial" w:hAnsi="Arial" w:cs="Arial"/>
        </w:rPr>
      </w:pPr>
    </w:p>
    <w:p w14:paraId="2A68401F" w14:textId="77777777" w:rsidR="007C651D" w:rsidRDefault="007C651D">
      <w:pPr>
        <w:jc w:val="both"/>
        <w:rPr>
          <w:rFonts w:ascii="Arial" w:hAnsi="Arial" w:cs="Arial"/>
        </w:rPr>
      </w:pPr>
    </w:p>
    <w:p w14:paraId="7C709D62" w14:textId="77777777" w:rsidR="007C651D" w:rsidRDefault="00000000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Conclusiones: Esta práctica, en lo personal, me resultó muy útil, puesto a que aprendí comandos en la búsqueda para que aparezcan resultados más específicos de lo que estoy buscando.</w:t>
      </w:r>
    </w:p>
    <w:p w14:paraId="0752A2B4" w14:textId="77777777" w:rsidR="007C651D" w:rsidRDefault="007C651D">
      <w:pPr>
        <w:jc w:val="both"/>
        <w:rPr>
          <w:rFonts w:ascii="Arial" w:hAnsi="Arial" w:cs="Arial"/>
        </w:rPr>
      </w:pPr>
    </w:p>
    <w:p w14:paraId="08388EAA" w14:textId="77777777" w:rsidR="007C651D" w:rsidRDefault="00000000">
      <w:pPr>
        <w:jc w:val="both"/>
      </w:pPr>
      <w:r>
        <w:rPr>
          <w:rFonts w:ascii="Arial" w:hAnsi="Arial" w:cs="Arial"/>
        </w:rPr>
        <w:t>También aprendí funciones de Google que no conocía, como las gráficas en tercera dimensión y el Google Lens, y que me parecen muy útiles e interesantes.</w:t>
      </w:r>
    </w:p>
    <w:sectPr w:rsidR="007C651D"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D7B7187" w14:textId="77777777" w:rsidR="0002706F" w:rsidRDefault="0002706F">
      <w:r>
        <w:separator/>
      </w:r>
    </w:p>
  </w:endnote>
  <w:endnote w:type="continuationSeparator" w:id="0">
    <w:p w14:paraId="28B153B0" w14:textId="77777777" w:rsidR="0002706F" w:rsidRDefault="000270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charset w:val="00"/>
    <w:family w:val="auto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charset w:val="00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4779841" w14:textId="77777777" w:rsidR="0002706F" w:rsidRDefault="0002706F">
      <w:r>
        <w:rPr>
          <w:color w:val="000000"/>
        </w:rPr>
        <w:separator/>
      </w:r>
    </w:p>
  </w:footnote>
  <w:footnote w:type="continuationSeparator" w:id="0">
    <w:p w14:paraId="3259E120" w14:textId="77777777" w:rsidR="0002706F" w:rsidRDefault="0002706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attachedTemplate r:id="rId1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7C651D"/>
    <w:rsid w:val="0002706F"/>
    <w:rsid w:val="00542F13"/>
    <w:rsid w:val="007C651D"/>
    <w:rsid w:val="008758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1F4F48"/>
  <w15:docId w15:val="{390A68BE-4ECF-4B47-9852-59B58932F8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  <w:rPr>
      <w:lang w:val="es-MX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tulo1">
    <w:name w:val="Título 1"/>
    <w:basedOn w:val="Heading"/>
    <w:next w:val="Textbody"/>
    <w:pPr>
      <w:outlineLvl w:val="0"/>
    </w:pPr>
    <w:rPr>
      <w:b/>
      <w:bCs/>
    </w:rPr>
  </w:style>
  <w:style w:type="paragraph" w:customStyle="1" w:styleId="Ttulo2">
    <w:name w:val="Título 2"/>
    <w:basedOn w:val="Heading"/>
    <w:next w:val="Textbody"/>
    <w:pPr>
      <w:spacing w:before="200"/>
      <w:outlineLvl w:val="1"/>
    </w:pPr>
    <w:rPr>
      <w:b/>
      <w:bCs/>
    </w:rPr>
  </w:style>
  <w:style w:type="paragraph" w:customStyle="1" w:styleId="Ttulo3">
    <w:name w:val="Título 3"/>
    <w:basedOn w:val="Heading"/>
    <w:next w:val="Textbody"/>
    <w:pPr>
      <w:spacing w:before="140"/>
      <w:outlineLvl w:val="2"/>
    </w:pPr>
    <w:rPr>
      <w:b/>
      <w:bCs/>
    </w:rPr>
  </w:style>
  <w:style w:type="character" w:customStyle="1" w:styleId="Fuentedeprrafopredeter">
    <w:name w:val="Fuente de párrafo predeter."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customStyle="1" w:styleId="Lista">
    <w:name w:val="Lista"/>
    <w:basedOn w:val="Textbody"/>
  </w:style>
  <w:style w:type="paragraph" w:customStyle="1" w:styleId="Descripcin">
    <w:name w:val="Descripció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customStyle="1" w:styleId="Ttulo">
    <w:name w:val="Título"/>
    <w:basedOn w:val="Heading"/>
    <w:next w:val="Textbody"/>
    <w:pPr>
      <w:jc w:val="center"/>
    </w:pPr>
    <w:rPr>
      <w:b/>
      <w:bCs/>
      <w:sz w:val="56"/>
      <w:szCs w:val="56"/>
    </w:rPr>
  </w:style>
  <w:style w:type="paragraph" w:customStyle="1" w:styleId="Subttulo">
    <w:name w:val="Subtítulo"/>
    <w:basedOn w:val="Heading"/>
    <w:next w:val="Textbody"/>
    <w:pPr>
      <w:spacing w:before="60"/>
      <w:jc w:val="center"/>
    </w:pPr>
    <w:rPr>
      <w:sz w:val="36"/>
      <w:szCs w:val="36"/>
    </w:rPr>
  </w:style>
  <w:style w:type="character" w:styleId="Hyperlink">
    <w:name w:val="Hyperlink"/>
    <w:basedOn w:val="DefaultParagraphFont"/>
    <w:rPr>
      <w:color w:val="467886"/>
      <w:u w:val="single"/>
    </w:rPr>
  </w:style>
  <w:style w:type="character" w:styleId="UnresolvedMention">
    <w:name w:val="Unresolved Mention"/>
    <w:basedOn w:val="DefaultParagraphFont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462</Words>
  <Characters>2635</Characters>
  <Application>Microsoft Office Word</Application>
  <DocSecurity>0</DocSecurity>
  <Lines>21</Lines>
  <Paragraphs>6</Paragraphs>
  <ScaleCrop>false</ScaleCrop>
  <Company/>
  <LinksUpToDate>false</LinksUpToDate>
  <CharactersWithSpaces>3091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Tanya</dc:creator>
  <cp:lastModifiedBy>Toriello Lucia</cp:lastModifiedBy>
  <cp:revision>2</cp:revision>
  <dcterms:created xsi:type="dcterms:W3CDTF">2024-08-21T03:47:00Z</dcterms:created>
  <dcterms:modified xsi:type="dcterms:W3CDTF">2024-08-21T03:47:00Z</dcterms:modified>
</cp:coreProperties>
</file>